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F2" w:rsidRPr="003A409A" w:rsidRDefault="0080764F">
      <w:pPr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>Programming in C# (without Visual Studio)</w:t>
      </w:r>
    </w:p>
    <w:p w:rsidR="005B3959" w:rsidRDefault="009346E0" w:rsidP="0036022E">
      <w:pPr>
        <w:pStyle w:val="Title"/>
        <w:rPr>
          <w:lang w:val="en-US"/>
        </w:rPr>
      </w:pPr>
      <w:r>
        <w:rPr>
          <w:lang w:val="en-US"/>
        </w:rPr>
        <w:t>Good programming style</w:t>
      </w:r>
      <w:r w:rsidR="0036022E">
        <w:rPr>
          <w:lang w:val="en-US"/>
        </w:rPr>
        <w:t>:</w:t>
      </w:r>
    </w:p>
    <w:p w:rsidR="009346E0" w:rsidRPr="009346E0" w:rsidRDefault="009346E0" w:rsidP="009346E0">
      <w:pPr>
        <w:rPr>
          <w:lang w:val="en-US"/>
        </w:rPr>
      </w:pPr>
      <w:proofErr w:type="gramStart"/>
      <w:r>
        <w:rPr>
          <w:lang w:val="en-US"/>
        </w:rPr>
        <w:t>According  to</w:t>
      </w:r>
      <w:proofErr w:type="gramEnd"/>
      <w:r>
        <w:rPr>
          <w:lang w:val="en-US"/>
        </w:rPr>
        <w:t xml:space="preserve"> Johann</w:t>
      </w:r>
    </w:p>
    <w:p w:rsidR="00EF68F7" w:rsidRDefault="009346E0" w:rsidP="003215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Try to avoid global variables. The make the code less comprehensible, and there is a higher risk, that by mistake (of course of the programmer) another function unwantedly changes the value of the global variable. This makes tracking of bugs more difficult.</w:t>
      </w:r>
    </w:p>
    <w:p w:rsidR="009346E0" w:rsidRPr="000A4BF5" w:rsidRDefault="009346E0" w:rsidP="00321589">
      <w:pPr>
        <w:pStyle w:val="ListParagraph"/>
        <w:numPr>
          <w:ilvl w:val="0"/>
          <w:numId w:val="16"/>
        </w:numPr>
        <w:rPr>
          <w:lang w:val="en-US"/>
        </w:rPr>
      </w:pPr>
      <w:bookmarkStart w:id="0" w:name="_GoBack"/>
      <w:bookmarkEnd w:id="0"/>
    </w:p>
    <w:sectPr w:rsidR="009346E0" w:rsidRPr="000A4BF5" w:rsidSect="003A4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E80"/>
    <w:multiLevelType w:val="hybridMultilevel"/>
    <w:tmpl w:val="11B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246F"/>
    <w:multiLevelType w:val="hybridMultilevel"/>
    <w:tmpl w:val="F26A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889"/>
    <w:multiLevelType w:val="hybridMultilevel"/>
    <w:tmpl w:val="D8FA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B6063"/>
    <w:multiLevelType w:val="hybridMultilevel"/>
    <w:tmpl w:val="05E8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3D70"/>
    <w:multiLevelType w:val="hybridMultilevel"/>
    <w:tmpl w:val="62607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1C4B01"/>
    <w:multiLevelType w:val="hybridMultilevel"/>
    <w:tmpl w:val="4FC49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1660B"/>
    <w:multiLevelType w:val="hybridMultilevel"/>
    <w:tmpl w:val="111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F5374"/>
    <w:multiLevelType w:val="hybridMultilevel"/>
    <w:tmpl w:val="7F4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5433A"/>
    <w:multiLevelType w:val="hybridMultilevel"/>
    <w:tmpl w:val="9CBA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3515E"/>
    <w:multiLevelType w:val="hybridMultilevel"/>
    <w:tmpl w:val="A50A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21B08"/>
    <w:multiLevelType w:val="hybridMultilevel"/>
    <w:tmpl w:val="68F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07FE6"/>
    <w:multiLevelType w:val="hybridMultilevel"/>
    <w:tmpl w:val="F4F2A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00B59"/>
    <w:multiLevelType w:val="hybridMultilevel"/>
    <w:tmpl w:val="A87E8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10447"/>
    <w:multiLevelType w:val="hybridMultilevel"/>
    <w:tmpl w:val="A314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13F1E"/>
    <w:multiLevelType w:val="hybridMultilevel"/>
    <w:tmpl w:val="C2B0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120BA"/>
    <w:multiLevelType w:val="hybridMultilevel"/>
    <w:tmpl w:val="71C0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7"/>
  </w:num>
  <w:num w:numId="7">
    <w:abstractNumId w:val="14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  <w:num w:numId="12">
    <w:abstractNumId w:val="0"/>
  </w:num>
  <w:num w:numId="13">
    <w:abstractNumId w:val="2"/>
  </w:num>
  <w:num w:numId="14">
    <w:abstractNumId w:val="1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4F"/>
    <w:rsid w:val="00004A95"/>
    <w:rsid w:val="000A4BF5"/>
    <w:rsid w:val="001C3E29"/>
    <w:rsid w:val="002640CD"/>
    <w:rsid w:val="0036022E"/>
    <w:rsid w:val="003757B4"/>
    <w:rsid w:val="003A409A"/>
    <w:rsid w:val="004A7443"/>
    <w:rsid w:val="00546ADE"/>
    <w:rsid w:val="005B3959"/>
    <w:rsid w:val="006167F2"/>
    <w:rsid w:val="006B2C73"/>
    <w:rsid w:val="0078292B"/>
    <w:rsid w:val="0080764F"/>
    <w:rsid w:val="008454C1"/>
    <w:rsid w:val="009346E0"/>
    <w:rsid w:val="00945472"/>
    <w:rsid w:val="00BA2D71"/>
    <w:rsid w:val="00C468CD"/>
    <w:rsid w:val="00CA4CC2"/>
    <w:rsid w:val="00E24CDF"/>
    <w:rsid w:val="00E87889"/>
    <w:rsid w:val="00ED76F2"/>
    <w:rsid w:val="00E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5C98"/>
  <w15:chartTrackingRefBased/>
  <w15:docId w15:val="{D99DA0FD-34AC-487A-99F5-DA943F3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7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4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E01C86A9.dotm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Lufthansa AG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KOVALENKO</dc:creator>
  <cp:keywords/>
  <dc:description/>
  <cp:lastModifiedBy>JOHANN KOVALENKO</cp:lastModifiedBy>
  <cp:revision>10</cp:revision>
  <dcterms:created xsi:type="dcterms:W3CDTF">2018-10-17T09:01:00Z</dcterms:created>
  <dcterms:modified xsi:type="dcterms:W3CDTF">2018-11-07T15:18:00Z</dcterms:modified>
</cp:coreProperties>
</file>