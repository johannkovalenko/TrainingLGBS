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F2" w:rsidRPr="003A409A" w:rsidRDefault="0080764F">
      <w:pPr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Programming in C# (without Visual Studio)</w:t>
      </w:r>
    </w:p>
    <w:p w:rsidR="005B3959" w:rsidRDefault="0036022E" w:rsidP="0036022E">
      <w:pPr>
        <w:pStyle w:val="Title"/>
        <w:rPr>
          <w:lang w:val="en-US"/>
        </w:rPr>
      </w:pPr>
      <w:r>
        <w:rPr>
          <w:lang w:val="en-US"/>
        </w:rPr>
        <w:t>Remarks:</w:t>
      </w:r>
    </w:p>
    <w:p w:rsidR="0036022E" w:rsidRDefault="0036022E" w:rsidP="001C3E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you wonder, why we use “==” for comparison</w:t>
      </w:r>
      <w:r w:rsidR="001C3E29">
        <w:rPr>
          <w:lang w:val="en-US"/>
        </w:rPr>
        <w:t xml:space="preserve"> in C#, look at </w:t>
      </w:r>
      <w:r w:rsidR="001C3E29" w:rsidRPr="001C3E29">
        <w:rPr>
          <w:b/>
          <w:lang w:val="en-US"/>
        </w:rPr>
        <w:t>Not_Instruction3()</w:t>
      </w:r>
      <w:r w:rsidR="001C3E29">
        <w:rPr>
          <w:lang w:val="en-US"/>
        </w:rPr>
        <w:t>, there the difference between assigning and comparison becomes very clear, and the C# approach looks (in my opinion) much better.</w:t>
      </w:r>
    </w:p>
    <w:p w:rsidR="001C3E29" w:rsidRDefault="001C3E29" w:rsidP="001C3E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Switch in C#: don’t forget to use “break”</w:t>
      </w:r>
    </w:p>
    <w:p w:rsidR="001C3E29" w:rsidRPr="0036022E" w:rsidRDefault="001C3E29" w:rsidP="001C3E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</w:t>
      </w:r>
      <w:r w:rsidRPr="001C3E29">
        <w:rPr>
          <w:b/>
          <w:lang w:val="en-US"/>
        </w:rPr>
        <w:t>(x == false)</w:t>
      </w:r>
      <w:r>
        <w:rPr>
          <w:lang w:val="en-US"/>
        </w:rPr>
        <w:t xml:space="preserve"> is the same as </w:t>
      </w:r>
      <w:r w:rsidRPr="001C3E29">
        <w:rPr>
          <w:b/>
          <w:lang w:val="en-US"/>
        </w:rPr>
        <w:t xml:space="preserve">if </w:t>
      </w:r>
      <w:proofErr w:type="gramStart"/>
      <w:r w:rsidRPr="001C3E29">
        <w:rPr>
          <w:b/>
          <w:lang w:val="en-US"/>
        </w:rPr>
        <w:t>(!x</w:t>
      </w:r>
      <w:proofErr w:type="gramEnd"/>
      <w:r w:rsidRPr="001C3E29">
        <w:rPr>
          <w:b/>
          <w:lang w:val="en-US"/>
        </w:rPr>
        <w:t>)</w:t>
      </w:r>
      <w:bookmarkStart w:id="0" w:name="_GoBack"/>
      <w:bookmarkEnd w:id="0"/>
    </w:p>
    <w:sectPr w:rsidR="001C3E29" w:rsidRPr="0036022E" w:rsidSect="003A4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E80"/>
    <w:multiLevelType w:val="hybridMultilevel"/>
    <w:tmpl w:val="11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246F"/>
    <w:multiLevelType w:val="hybridMultilevel"/>
    <w:tmpl w:val="F26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889"/>
    <w:multiLevelType w:val="hybridMultilevel"/>
    <w:tmpl w:val="D8FA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6063"/>
    <w:multiLevelType w:val="hybridMultilevel"/>
    <w:tmpl w:val="05E8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3D70"/>
    <w:multiLevelType w:val="hybridMultilevel"/>
    <w:tmpl w:val="62607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C4B01"/>
    <w:multiLevelType w:val="hybridMultilevel"/>
    <w:tmpl w:val="4FC49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660B"/>
    <w:multiLevelType w:val="hybridMultilevel"/>
    <w:tmpl w:val="111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5374"/>
    <w:multiLevelType w:val="hybridMultilevel"/>
    <w:tmpl w:val="7F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5433A"/>
    <w:multiLevelType w:val="hybridMultilevel"/>
    <w:tmpl w:val="9CB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1B08"/>
    <w:multiLevelType w:val="hybridMultilevel"/>
    <w:tmpl w:val="68F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07FE6"/>
    <w:multiLevelType w:val="hybridMultilevel"/>
    <w:tmpl w:val="F4F2A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00B59"/>
    <w:multiLevelType w:val="hybridMultilevel"/>
    <w:tmpl w:val="A87E8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13F1E"/>
    <w:multiLevelType w:val="hybridMultilevel"/>
    <w:tmpl w:val="C2B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120BA"/>
    <w:multiLevelType w:val="hybridMultilevel"/>
    <w:tmpl w:val="71C0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2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F"/>
    <w:rsid w:val="00004A95"/>
    <w:rsid w:val="001C3E29"/>
    <w:rsid w:val="002640CD"/>
    <w:rsid w:val="0036022E"/>
    <w:rsid w:val="003757B4"/>
    <w:rsid w:val="003A409A"/>
    <w:rsid w:val="004A7443"/>
    <w:rsid w:val="00546ADE"/>
    <w:rsid w:val="005B3959"/>
    <w:rsid w:val="006B2C73"/>
    <w:rsid w:val="0078292B"/>
    <w:rsid w:val="0080764F"/>
    <w:rsid w:val="008454C1"/>
    <w:rsid w:val="00945472"/>
    <w:rsid w:val="00BA2D71"/>
    <w:rsid w:val="00C468CD"/>
    <w:rsid w:val="00CA4CC2"/>
    <w:rsid w:val="00E24CDF"/>
    <w:rsid w:val="00E87889"/>
    <w:rsid w:val="00E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C1FC"/>
  <w15:chartTrackingRefBased/>
  <w15:docId w15:val="{D99DA0FD-34AC-487A-99F5-DA943F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95A739CD.dotm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KOVALENKO</dc:creator>
  <cp:keywords/>
  <dc:description/>
  <cp:lastModifiedBy>JOHANN KOVALENKO</cp:lastModifiedBy>
  <cp:revision>6</cp:revision>
  <dcterms:created xsi:type="dcterms:W3CDTF">2018-10-17T09:01:00Z</dcterms:created>
  <dcterms:modified xsi:type="dcterms:W3CDTF">2018-10-23T11:50:00Z</dcterms:modified>
</cp:coreProperties>
</file>