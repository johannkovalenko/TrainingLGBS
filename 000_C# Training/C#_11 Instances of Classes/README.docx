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6F2" w:rsidRPr="003A409A" w:rsidRDefault="0080764F">
      <w:pPr>
        <w:rPr>
          <w:rFonts w:asciiTheme="minorHAnsi" w:hAnsiTheme="minorHAnsi" w:cs="Arial"/>
          <w:lang w:val="en-US"/>
        </w:rPr>
      </w:pPr>
      <w:r w:rsidRPr="003A409A">
        <w:rPr>
          <w:rFonts w:asciiTheme="minorHAnsi" w:hAnsiTheme="minorHAnsi" w:cs="Arial"/>
          <w:lang w:val="en-US"/>
        </w:rPr>
        <w:t>Programming in C# (without Visual Studio)</w:t>
      </w:r>
    </w:p>
    <w:p w:rsidR="005B3959" w:rsidRDefault="0036022E" w:rsidP="0036022E">
      <w:pPr>
        <w:pStyle w:val="Title"/>
        <w:rPr>
          <w:lang w:val="en-US"/>
        </w:rPr>
      </w:pPr>
      <w:r>
        <w:rPr>
          <w:lang w:val="en-US"/>
        </w:rPr>
        <w:t>Remarks:</w:t>
      </w:r>
    </w:p>
    <w:p w:rsidR="000A4BF5" w:rsidRDefault="000A4BF5" w:rsidP="000A4BF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List are quite similar to arrays but have the plus the size of it can be increased on runtime.</w:t>
      </w:r>
    </w:p>
    <w:p w:rsidR="000A4BF5" w:rsidRDefault="000A4BF5" w:rsidP="000A4BF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 C# it is also possible to create instances of arrays, making the array more run-time flexible.</w:t>
      </w:r>
    </w:p>
    <w:p w:rsidR="000A4BF5" w:rsidRDefault="000A4BF5" w:rsidP="00321589">
      <w:pPr>
        <w:pStyle w:val="ListParagraph"/>
        <w:numPr>
          <w:ilvl w:val="0"/>
          <w:numId w:val="16"/>
        </w:numPr>
        <w:rPr>
          <w:lang w:val="en-US"/>
        </w:rPr>
      </w:pPr>
      <w:r w:rsidRPr="000A4BF5">
        <w:rPr>
          <w:lang w:val="en-US"/>
        </w:rPr>
        <w:t xml:space="preserve">In VBA it is not possible to create instances of arrays on runtime. </w:t>
      </w:r>
      <w:bookmarkStart w:id="0" w:name="_GoBack"/>
      <w:bookmarkEnd w:id="0"/>
    </w:p>
    <w:p w:rsidR="00EF68F7" w:rsidRPr="000A4BF5" w:rsidRDefault="000A4BF5" w:rsidP="00321589">
      <w:pPr>
        <w:pStyle w:val="ListParagraph"/>
        <w:numPr>
          <w:ilvl w:val="0"/>
          <w:numId w:val="16"/>
        </w:numPr>
        <w:rPr>
          <w:lang w:val="en-US"/>
        </w:rPr>
      </w:pPr>
      <w:r w:rsidRPr="000A4BF5">
        <w:rPr>
          <w:lang w:val="en-US"/>
        </w:rPr>
        <w:t>Lists are very useful when you want to check if a value has already appeared during run-time.</w:t>
      </w:r>
    </w:p>
    <w:sectPr w:rsidR="00EF68F7" w:rsidRPr="000A4BF5" w:rsidSect="003A4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0E80"/>
    <w:multiLevelType w:val="hybridMultilevel"/>
    <w:tmpl w:val="11B0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7246F"/>
    <w:multiLevelType w:val="hybridMultilevel"/>
    <w:tmpl w:val="F26A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889"/>
    <w:multiLevelType w:val="hybridMultilevel"/>
    <w:tmpl w:val="D8FA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B6063"/>
    <w:multiLevelType w:val="hybridMultilevel"/>
    <w:tmpl w:val="05E8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83D70"/>
    <w:multiLevelType w:val="hybridMultilevel"/>
    <w:tmpl w:val="62607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1C4B01"/>
    <w:multiLevelType w:val="hybridMultilevel"/>
    <w:tmpl w:val="4FC49B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1660B"/>
    <w:multiLevelType w:val="hybridMultilevel"/>
    <w:tmpl w:val="1118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F5374"/>
    <w:multiLevelType w:val="hybridMultilevel"/>
    <w:tmpl w:val="7F4E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5433A"/>
    <w:multiLevelType w:val="hybridMultilevel"/>
    <w:tmpl w:val="9CBA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3515E"/>
    <w:multiLevelType w:val="hybridMultilevel"/>
    <w:tmpl w:val="A50A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21B08"/>
    <w:multiLevelType w:val="hybridMultilevel"/>
    <w:tmpl w:val="68FE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07FE6"/>
    <w:multiLevelType w:val="hybridMultilevel"/>
    <w:tmpl w:val="F4F2A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00B59"/>
    <w:multiLevelType w:val="hybridMultilevel"/>
    <w:tmpl w:val="A87E8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10447"/>
    <w:multiLevelType w:val="hybridMultilevel"/>
    <w:tmpl w:val="A314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13F1E"/>
    <w:multiLevelType w:val="hybridMultilevel"/>
    <w:tmpl w:val="C2B0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120BA"/>
    <w:multiLevelType w:val="hybridMultilevel"/>
    <w:tmpl w:val="71C0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0"/>
  </w:num>
  <w:num w:numId="5">
    <w:abstractNumId w:val="1"/>
  </w:num>
  <w:num w:numId="6">
    <w:abstractNumId w:val="7"/>
  </w:num>
  <w:num w:numId="7">
    <w:abstractNumId w:val="14"/>
  </w:num>
  <w:num w:numId="8">
    <w:abstractNumId w:val="6"/>
  </w:num>
  <w:num w:numId="9">
    <w:abstractNumId w:val="3"/>
  </w:num>
  <w:num w:numId="10">
    <w:abstractNumId w:val="8"/>
  </w:num>
  <w:num w:numId="11">
    <w:abstractNumId w:val="4"/>
  </w:num>
  <w:num w:numId="12">
    <w:abstractNumId w:val="0"/>
  </w:num>
  <w:num w:numId="13">
    <w:abstractNumId w:val="2"/>
  </w:num>
  <w:num w:numId="14">
    <w:abstractNumId w:val="1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4F"/>
    <w:rsid w:val="00004A95"/>
    <w:rsid w:val="000A4BF5"/>
    <w:rsid w:val="001C3E29"/>
    <w:rsid w:val="002640CD"/>
    <w:rsid w:val="0036022E"/>
    <w:rsid w:val="003757B4"/>
    <w:rsid w:val="003A409A"/>
    <w:rsid w:val="004A7443"/>
    <w:rsid w:val="00546ADE"/>
    <w:rsid w:val="005B3959"/>
    <w:rsid w:val="006167F2"/>
    <w:rsid w:val="006B2C73"/>
    <w:rsid w:val="0078292B"/>
    <w:rsid w:val="0080764F"/>
    <w:rsid w:val="008454C1"/>
    <w:rsid w:val="00945472"/>
    <w:rsid w:val="00BA2D71"/>
    <w:rsid w:val="00C468CD"/>
    <w:rsid w:val="00CA4CC2"/>
    <w:rsid w:val="00E24CDF"/>
    <w:rsid w:val="00E87889"/>
    <w:rsid w:val="00ED76F2"/>
    <w:rsid w:val="00E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0E4D"/>
  <w15:chartTrackingRefBased/>
  <w15:docId w15:val="{D99DA0FD-34AC-487A-99F5-DA943F34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74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443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8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C2E43D78.dotm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Lufthansa AG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KOVALENKO</dc:creator>
  <cp:keywords/>
  <dc:description/>
  <cp:lastModifiedBy>JOHANN KOVALENKO</cp:lastModifiedBy>
  <cp:revision>9</cp:revision>
  <dcterms:created xsi:type="dcterms:W3CDTF">2018-10-17T09:01:00Z</dcterms:created>
  <dcterms:modified xsi:type="dcterms:W3CDTF">2018-10-31T11:37:00Z</dcterms:modified>
</cp:coreProperties>
</file>