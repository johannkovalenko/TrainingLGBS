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F2" w:rsidRPr="003A409A" w:rsidRDefault="0080764F">
      <w:pPr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Programming in C# (without Visual Studio)</w:t>
      </w:r>
    </w:p>
    <w:p w:rsidR="00004A95" w:rsidRDefault="00BA2D71" w:rsidP="004A7443">
      <w:pPr>
        <w:pStyle w:val="Title"/>
        <w:rPr>
          <w:lang w:val="en-US"/>
        </w:rPr>
      </w:pPr>
      <w:r>
        <w:rPr>
          <w:lang w:val="en-US"/>
        </w:rPr>
        <w:t>Type Conversion, tips and tricks</w:t>
      </w:r>
      <w:r w:rsidR="00004A95">
        <w:rPr>
          <w:lang w:val="en-US"/>
        </w:rPr>
        <w:t>:</w:t>
      </w:r>
    </w:p>
    <w:p w:rsidR="00BA2D71" w:rsidRDefault="00BA2D71" w:rsidP="00BA2D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C#, always try to do a cast first, when trying to convert types. For example: double x = 10.2;</w:t>
      </w:r>
      <w:bookmarkStart w:id="0" w:name="_GoBack"/>
      <w:bookmarkEnd w:id="0"/>
      <w:r>
        <w:rPr>
          <w:lang w:val="en-US"/>
        </w:rPr>
        <w:t xml:space="preserve"> int y = </w:t>
      </w:r>
      <w:r w:rsidRPr="00BA2D71">
        <w:rPr>
          <w:b/>
          <w:lang w:val="en-US"/>
        </w:rPr>
        <w:t>(int)</w:t>
      </w:r>
      <w:r>
        <w:rPr>
          <w:lang w:val="en-US"/>
        </w:rPr>
        <w:t>x;</w:t>
      </w:r>
    </w:p>
    <w:p w:rsidR="00BA2D71" w:rsidRPr="00BA2D71" w:rsidRDefault="00BA2D71" w:rsidP="00BA2D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But casting does not always work. Nonetheless, it always worth trying, before looking for other means.</w:t>
      </w:r>
    </w:p>
    <w:p w:rsidR="005B3959" w:rsidRPr="005B3959" w:rsidRDefault="005B3959" w:rsidP="005B3959">
      <w:pPr>
        <w:rPr>
          <w:b/>
          <w:lang w:val="en-US"/>
        </w:rPr>
      </w:pPr>
    </w:p>
    <w:sectPr w:rsidR="005B3959" w:rsidRPr="005B3959" w:rsidSect="003A4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E80"/>
    <w:multiLevelType w:val="hybridMultilevel"/>
    <w:tmpl w:val="11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246F"/>
    <w:multiLevelType w:val="hybridMultilevel"/>
    <w:tmpl w:val="F26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889"/>
    <w:multiLevelType w:val="hybridMultilevel"/>
    <w:tmpl w:val="D8FA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6063"/>
    <w:multiLevelType w:val="hybridMultilevel"/>
    <w:tmpl w:val="05E8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3D70"/>
    <w:multiLevelType w:val="hybridMultilevel"/>
    <w:tmpl w:val="62607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C4B01"/>
    <w:multiLevelType w:val="hybridMultilevel"/>
    <w:tmpl w:val="4FC49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660B"/>
    <w:multiLevelType w:val="hybridMultilevel"/>
    <w:tmpl w:val="111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5374"/>
    <w:multiLevelType w:val="hybridMultilevel"/>
    <w:tmpl w:val="7F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5433A"/>
    <w:multiLevelType w:val="hybridMultilevel"/>
    <w:tmpl w:val="9CB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1B08"/>
    <w:multiLevelType w:val="hybridMultilevel"/>
    <w:tmpl w:val="68F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07FE6"/>
    <w:multiLevelType w:val="hybridMultilevel"/>
    <w:tmpl w:val="F4F2A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00B59"/>
    <w:multiLevelType w:val="hybridMultilevel"/>
    <w:tmpl w:val="A87E8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13F1E"/>
    <w:multiLevelType w:val="hybridMultilevel"/>
    <w:tmpl w:val="C2B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2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F"/>
    <w:rsid w:val="00004A95"/>
    <w:rsid w:val="002640CD"/>
    <w:rsid w:val="003757B4"/>
    <w:rsid w:val="003A409A"/>
    <w:rsid w:val="004A7443"/>
    <w:rsid w:val="00546ADE"/>
    <w:rsid w:val="005B3959"/>
    <w:rsid w:val="006B2C73"/>
    <w:rsid w:val="0078292B"/>
    <w:rsid w:val="0080764F"/>
    <w:rsid w:val="008454C1"/>
    <w:rsid w:val="00945472"/>
    <w:rsid w:val="00BA2D71"/>
    <w:rsid w:val="00C468CD"/>
    <w:rsid w:val="00CA4CC2"/>
    <w:rsid w:val="00E24CDF"/>
    <w:rsid w:val="00E87889"/>
    <w:rsid w:val="00E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65D7"/>
  <w15:chartTrackingRefBased/>
  <w15:docId w15:val="{D99DA0FD-34AC-487A-99F5-DA943F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30D05150.dotm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KOVALENKO</dc:creator>
  <cp:keywords/>
  <dc:description/>
  <cp:lastModifiedBy>JOHANN KOVALENKO</cp:lastModifiedBy>
  <cp:revision>5</cp:revision>
  <dcterms:created xsi:type="dcterms:W3CDTF">2018-10-17T09:01:00Z</dcterms:created>
  <dcterms:modified xsi:type="dcterms:W3CDTF">2018-10-23T07:53:00Z</dcterms:modified>
</cp:coreProperties>
</file>