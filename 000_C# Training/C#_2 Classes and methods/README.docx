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F2" w:rsidRPr="003A409A" w:rsidRDefault="0080764F">
      <w:pPr>
        <w:rPr>
          <w:rFonts w:asciiTheme="minorHAnsi" w:hAnsiTheme="minorHAnsi" w:cs="Arial"/>
          <w:lang w:val="en-US"/>
        </w:rPr>
      </w:pPr>
      <w:r w:rsidRPr="003A409A">
        <w:rPr>
          <w:rFonts w:asciiTheme="minorHAnsi" w:hAnsiTheme="minorHAnsi" w:cs="Arial"/>
          <w:lang w:val="en-US"/>
        </w:rPr>
        <w:t>Programming in C# (without Visual Studio)</w:t>
      </w:r>
    </w:p>
    <w:p w:rsidR="00004A95" w:rsidRDefault="00004A95" w:rsidP="004A7443">
      <w:pPr>
        <w:pStyle w:val="Title"/>
        <w:rPr>
          <w:lang w:val="en-US"/>
        </w:rPr>
      </w:pPr>
      <w:r>
        <w:rPr>
          <w:lang w:val="en-US"/>
        </w:rPr>
        <w:t>Explaining the code:</w:t>
      </w:r>
    </w:p>
    <w:p w:rsidR="002640CD" w:rsidRDefault="002640CD" w:rsidP="00004A95">
      <w:pPr>
        <w:rPr>
          <w:lang w:val="en-US"/>
        </w:rPr>
      </w:pPr>
      <w:r w:rsidRPr="002640CD">
        <w:rPr>
          <w:lang w:val="en-US"/>
        </w:rPr>
        <w:t>classesandmethods.cs</w:t>
      </w:r>
    </w:p>
    <w:p w:rsidR="00004A95" w:rsidRDefault="006B2C73" w:rsidP="00004A95">
      <w:pPr>
        <w:rPr>
          <w:lang w:val="en-US"/>
        </w:rPr>
      </w:pPr>
      <w:r>
        <w:rPr>
          <w:lang w:val="en-US"/>
        </w:rPr>
        <w:t>The code is quite self-explaining.</w:t>
      </w:r>
    </w:p>
    <w:p w:rsidR="006B2C73" w:rsidRDefault="006B2C73" w:rsidP="00004A95">
      <w:pPr>
        <w:rPr>
          <w:lang w:val="en-US"/>
        </w:rPr>
      </w:pPr>
      <w:r>
        <w:rPr>
          <w:lang w:val="en-US"/>
        </w:rPr>
        <w:t>Remember some basic concepts:</w:t>
      </w:r>
    </w:p>
    <w:p w:rsidR="006B2C73" w:rsidRDefault="006B2C73" w:rsidP="006B2C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calling a method from within the same class as the calling method, we do not need (but can) to add the Class. So MethodInTheSameClass() is equal to MainClass.MethodInTheSameClass()</w:t>
      </w:r>
    </w:p>
    <w:p w:rsidR="006B2C73" w:rsidRDefault="006B2C73" w:rsidP="006B2C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 in mind that you can always make your method unreachable from another class, by using “private” instead of “public”.</w:t>
      </w:r>
    </w:p>
    <w:p w:rsidR="006B2C73" w:rsidRDefault="006B2C73" w:rsidP="006B2C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C# is a strongly typed language, this means, that you always have to use the type of the variable, that you are defining. For example: string myString = “”; without “string” you will get an error.</w:t>
      </w:r>
    </w:p>
    <w:p w:rsidR="006B2C73" w:rsidRDefault="006B2C73" w:rsidP="006B2C73">
      <w:pPr>
        <w:rPr>
          <w:lang w:val="en-US"/>
        </w:rPr>
      </w:pPr>
    </w:p>
    <w:p w:rsidR="006B2C73" w:rsidRDefault="006B2C73" w:rsidP="006B2C73">
      <w:pPr>
        <w:pStyle w:val="Title"/>
        <w:rPr>
          <w:lang w:val="en-US"/>
        </w:rPr>
      </w:pPr>
      <w:r>
        <w:rPr>
          <w:lang w:val="en-US"/>
        </w:rPr>
        <w:t>Good programming style:</w:t>
      </w:r>
    </w:p>
    <w:p w:rsidR="006B2C73" w:rsidRDefault="006B2C73" w:rsidP="006B2C73">
      <w:pPr>
        <w:rPr>
          <w:lang w:val="en-US"/>
        </w:rPr>
      </w:pPr>
      <w:r>
        <w:rPr>
          <w:lang w:val="en-US"/>
        </w:rPr>
        <w:t>According to Johann</w:t>
      </w:r>
    </w:p>
    <w:p w:rsidR="006B2C73" w:rsidRDefault="006B2C73" w:rsidP="006B2C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methods, use more methods, whenever you want to put something in Main(), then be aware, that you might produce spaghetti code. Let’s outsource as much as possible to functions.</w:t>
      </w:r>
    </w:p>
    <w:p w:rsidR="002640CD" w:rsidRDefault="006B2C73" w:rsidP="006B2C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 standard function does not return more than one value. (There are ways to omit this, for example by returning an array or a user defined class, or by using “ref” or “out”). </w:t>
      </w:r>
      <w:r w:rsidR="002640CD">
        <w:rPr>
          <w:lang w:val="en-US"/>
        </w:rPr>
        <w:t>Ideally build specialized functions, that do a small range of tasks. The more specialized you function is, the higher the possibility, that you can reuse it in a future project. Keyword: reusability of code. Whenever you feel tempted to return more than let’s say five information, then consider reducing the scope of your function.</w:t>
      </w:r>
    </w:p>
    <w:p w:rsidR="006B2C73" w:rsidRDefault="002640CD" w:rsidP="006B2C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Main() only for main loop and to call functions. A Main() method written this way will automatically serve as an ideal overview over the project, even to that extent, that a non-programmer can understand the project just by reading the Main()-method.</w:t>
      </w:r>
      <w:r w:rsidR="006B2C73">
        <w:rPr>
          <w:lang w:val="en-US"/>
        </w:rPr>
        <w:t xml:space="preserve"> </w:t>
      </w:r>
    </w:p>
    <w:p w:rsidR="002640CD" w:rsidRPr="006B2C73" w:rsidRDefault="002640CD" w:rsidP="006B2C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Your method names should be a summary of the function. The</w:t>
      </w:r>
      <w:bookmarkStart w:id="0" w:name="_GoBack"/>
      <w:bookmarkEnd w:id="0"/>
      <w:r>
        <w:rPr>
          <w:lang w:val="en-US"/>
        </w:rPr>
        <w:t xml:space="preserve"> more the function name explains, the less you have to use comments to explain your code</w:t>
      </w:r>
    </w:p>
    <w:sectPr w:rsidR="002640CD" w:rsidRPr="006B2C73" w:rsidSect="003A4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46F"/>
    <w:multiLevelType w:val="hybridMultilevel"/>
    <w:tmpl w:val="F26A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C4B01"/>
    <w:multiLevelType w:val="hybridMultilevel"/>
    <w:tmpl w:val="4FC49B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1660B"/>
    <w:multiLevelType w:val="hybridMultilevel"/>
    <w:tmpl w:val="1118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F5374"/>
    <w:multiLevelType w:val="hybridMultilevel"/>
    <w:tmpl w:val="7F4E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21B08"/>
    <w:multiLevelType w:val="hybridMultilevel"/>
    <w:tmpl w:val="68FE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07FE6"/>
    <w:multiLevelType w:val="hybridMultilevel"/>
    <w:tmpl w:val="F4F2A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00B59"/>
    <w:multiLevelType w:val="hybridMultilevel"/>
    <w:tmpl w:val="A87E8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13F1E"/>
    <w:multiLevelType w:val="hybridMultilevel"/>
    <w:tmpl w:val="C2B0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4F"/>
    <w:rsid w:val="00004A95"/>
    <w:rsid w:val="002640CD"/>
    <w:rsid w:val="003757B4"/>
    <w:rsid w:val="003A409A"/>
    <w:rsid w:val="004A7443"/>
    <w:rsid w:val="006B2C73"/>
    <w:rsid w:val="0080764F"/>
    <w:rsid w:val="00945472"/>
    <w:rsid w:val="00C468CD"/>
    <w:rsid w:val="00E87889"/>
    <w:rsid w:val="00E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888F"/>
  <w15:chartTrackingRefBased/>
  <w15:docId w15:val="{D99DA0FD-34AC-487A-99F5-DA943F34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7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44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53E3BE70.dotm</Template>
  <TotalTime>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Lufthansa AG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KOVALENKO</dc:creator>
  <cp:keywords/>
  <dc:description/>
  <cp:lastModifiedBy>JOHANN KOVALENKO</cp:lastModifiedBy>
  <cp:revision>3</cp:revision>
  <dcterms:created xsi:type="dcterms:W3CDTF">2018-10-17T09:01:00Z</dcterms:created>
  <dcterms:modified xsi:type="dcterms:W3CDTF">2018-10-17T10:55:00Z</dcterms:modified>
</cp:coreProperties>
</file>